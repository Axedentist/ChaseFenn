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330"/>
        <w:gridCol w:w="7182"/>
      </w:tblGrid>
      <w:tr w:rsidR="0034269F" w:rsidRPr="00906BEE" w14:paraId="5BE7E33D" w14:textId="77777777" w:rsidTr="002B6EE3">
        <w:trPr>
          <w:trHeight w:val="8370"/>
        </w:trPr>
        <w:tc>
          <w:tcPr>
            <w:tcW w:w="3330" w:type="dxa"/>
            <w:tcMar>
              <w:top w:w="504" w:type="dxa"/>
              <w:right w:w="720" w:type="dxa"/>
            </w:tcMar>
          </w:tcPr>
          <w:p w14:paraId="1AF51FD9" w14:textId="18F5D2AC" w:rsidR="0034269F" w:rsidRPr="00906BEE" w:rsidRDefault="00866C6D" w:rsidP="00566C5E">
            <w:pPr>
              <w:pStyle w:val="Initials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99FDC9D" wp14:editId="79EF1E8B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-516255</wp:posOffset>
                  </wp:positionV>
                  <wp:extent cx="1857375" cy="1857375"/>
                  <wp:effectExtent l="0" t="0" r="9525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sumePic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4269F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04C1CD0" wp14:editId="66E6947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C8343C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a66ac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4a66ac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566C5E">
              <w:t xml:space="preserve"> </w:t>
            </w:r>
          </w:p>
          <w:p w14:paraId="48D391A3" w14:textId="77777777" w:rsidR="0034269F" w:rsidRPr="00906BEE" w:rsidRDefault="00BF443A" w:rsidP="00DA51A0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7E5634E2BAE45E2978F59C63E1F7F17"/>
                </w:placeholder>
                <w:temporary/>
                <w:showingPlcHdr/>
                <w15:appearance w15:val="hidden"/>
              </w:sdtPr>
              <w:sdtEndPr/>
              <w:sdtContent>
                <w:r w:rsidR="0034269F" w:rsidRPr="00906BEE">
                  <w:t>Objective</w:t>
                </w:r>
              </w:sdtContent>
            </w:sdt>
          </w:p>
          <w:p w14:paraId="145C55E6" w14:textId="05C06F41" w:rsidR="00DA2B94" w:rsidRPr="00906BEE" w:rsidRDefault="00DA2B94" w:rsidP="00DA2B94">
            <w:bookmarkStart w:id="0" w:name="_Hlk5433586"/>
            <w:r>
              <w:t xml:space="preserve">Seeking to help companies maximize the benefits of their greatest untapped assets and make a difference in the world by leveraging my </w:t>
            </w:r>
            <w:r w:rsidR="00D027EF">
              <w:t xml:space="preserve">variety of </w:t>
            </w:r>
            <w:r>
              <w:t>knowledge and experience</w:t>
            </w:r>
            <w:r w:rsidR="00374EB2">
              <w:t xml:space="preserve"> in technology and business.</w:t>
            </w:r>
          </w:p>
          <w:bookmarkEnd w:id="0"/>
          <w:p w14:paraId="0ED1F452" w14:textId="17F08EF9" w:rsidR="0034269F" w:rsidRPr="00906BEE" w:rsidRDefault="00566C5E" w:rsidP="00DA51A0">
            <w:pPr>
              <w:pStyle w:val="Heading3"/>
            </w:pPr>
            <w:r>
              <w:t>Relevent Coursework</w:t>
            </w:r>
          </w:p>
          <w:p w14:paraId="59159C84" w14:textId="77777777" w:rsidR="00566C5E" w:rsidRPr="002B6EE3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PMBOK Project Management</w:t>
            </w:r>
          </w:p>
          <w:p w14:paraId="2D22476D" w14:textId="1DBA7046" w:rsidR="00566C5E" w:rsidRPr="00CA3D2A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Business Process Analysis</w:t>
            </w:r>
          </w:p>
          <w:p w14:paraId="1471F01E" w14:textId="6E49725A" w:rsidR="00CA3D2A" w:rsidRPr="00CA3D2A" w:rsidRDefault="00CA3D2A" w:rsidP="00CA3D2A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Database Management</w:t>
            </w:r>
          </w:p>
          <w:p w14:paraId="171AE16A" w14:textId="77777777" w:rsidR="00566C5E" w:rsidRPr="00251E3B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International Business</w:t>
            </w:r>
          </w:p>
          <w:p w14:paraId="7D46578D" w14:textId="77777777" w:rsidR="00566C5E" w:rsidRPr="00251E3B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C# Application Development</w:t>
            </w:r>
          </w:p>
          <w:p w14:paraId="0E99B755" w14:textId="0EADFF35" w:rsidR="00566C5E" w:rsidRPr="00251E3B" w:rsidRDefault="00566C5E" w:rsidP="00566C5E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E-Commerce</w:t>
            </w:r>
          </w:p>
          <w:p w14:paraId="3FE356F7" w14:textId="28D1CC4F" w:rsidR="00B20447" w:rsidRPr="00CC0650" w:rsidRDefault="00566C5E" w:rsidP="00CC0650">
            <w:pPr>
              <w:pStyle w:val="ListParagraph"/>
              <w:numPr>
                <w:ilvl w:val="0"/>
                <w:numId w:val="16"/>
              </w:numPr>
              <w:rPr>
                <w:u w:val="single"/>
              </w:rPr>
            </w:pPr>
            <w:r>
              <w:t>Negotiations</w:t>
            </w:r>
          </w:p>
          <w:p w14:paraId="5D3C2674" w14:textId="3509F157" w:rsidR="00DA2B94" w:rsidRDefault="00DA2B94" w:rsidP="00DA2B94">
            <w:pPr>
              <w:pStyle w:val="Heading3"/>
            </w:pPr>
            <w:r>
              <w:lastRenderedPageBreak/>
              <w:t>Skills</w:t>
            </w:r>
          </w:p>
          <w:p w14:paraId="5DC339F4" w14:textId="69F5C42C" w:rsidR="00A2279D" w:rsidRDefault="002549D6" w:rsidP="002549D6">
            <w:pPr>
              <w:pStyle w:val="ListParagraph"/>
              <w:numPr>
                <w:ilvl w:val="0"/>
                <w:numId w:val="19"/>
              </w:numPr>
            </w:pPr>
            <w:r>
              <w:t>Critical</w:t>
            </w:r>
            <w:r w:rsidR="00A2279D">
              <w:t xml:space="preserve"> thinking</w:t>
            </w:r>
          </w:p>
          <w:p w14:paraId="5BAB3882" w14:textId="77777777" w:rsidR="0034269F" w:rsidRDefault="0034269F" w:rsidP="0034269F">
            <w:pPr>
              <w:pStyle w:val="ListParagraph"/>
              <w:numPr>
                <w:ilvl w:val="0"/>
                <w:numId w:val="11"/>
              </w:numPr>
            </w:pPr>
            <w:r>
              <w:t>Communication</w:t>
            </w:r>
          </w:p>
          <w:p w14:paraId="3C4A1240" w14:textId="16C6B84C" w:rsidR="0034269F" w:rsidRDefault="0034269F" w:rsidP="002549D6">
            <w:pPr>
              <w:pStyle w:val="ListParagraph"/>
              <w:numPr>
                <w:ilvl w:val="0"/>
                <w:numId w:val="11"/>
              </w:numPr>
            </w:pPr>
            <w:r>
              <w:t>Problem Solving</w:t>
            </w:r>
          </w:p>
          <w:p w14:paraId="3D9C5752" w14:textId="79A52FF2" w:rsidR="00577014" w:rsidRDefault="00577014" w:rsidP="00566C5E">
            <w:pPr>
              <w:pStyle w:val="ListParagraph"/>
              <w:numPr>
                <w:ilvl w:val="0"/>
                <w:numId w:val="11"/>
              </w:numPr>
            </w:pPr>
            <w:r>
              <w:t>T-SQL</w:t>
            </w:r>
          </w:p>
          <w:p w14:paraId="2E49538F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Technical Training</w:t>
            </w:r>
          </w:p>
          <w:p w14:paraId="4E176918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Documentation</w:t>
            </w:r>
          </w:p>
          <w:p w14:paraId="50D43BC9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Excel</w:t>
            </w:r>
          </w:p>
          <w:p w14:paraId="058BF771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MS-SQL Server</w:t>
            </w:r>
          </w:p>
          <w:p w14:paraId="65A06B03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MS Project</w:t>
            </w:r>
          </w:p>
          <w:p w14:paraId="56363E6F" w14:textId="77777777" w:rsidR="00566C5E" w:rsidRDefault="00566C5E" w:rsidP="00566C5E">
            <w:pPr>
              <w:pStyle w:val="ListParagraph"/>
              <w:numPr>
                <w:ilvl w:val="0"/>
                <w:numId w:val="11"/>
              </w:numPr>
            </w:pPr>
            <w:r>
              <w:t>C#</w:t>
            </w:r>
          </w:p>
          <w:p w14:paraId="5D4CBFFC" w14:textId="5F8E1A8C" w:rsidR="00E20B87" w:rsidRDefault="00566C5E" w:rsidP="00EE732E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5DAFFE75" w14:textId="3B04FBA1" w:rsidR="00EE732E" w:rsidRPr="0034269F" w:rsidRDefault="00752062" w:rsidP="00EE732E">
            <w:pPr>
              <w:pStyle w:val="Heading3"/>
            </w:pPr>
            <w:r>
              <w:t>Interests</w:t>
            </w:r>
          </w:p>
          <w:p w14:paraId="2796B8A5" w14:textId="271A16A3" w:rsidR="00A03666" w:rsidRPr="00A03666" w:rsidRDefault="00ED77EE" w:rsidP="009760F3">
            <w:r>
              <w:rPr>
                <w:noProof/>
              </w:rPr>
              <w:drawing>
                <wp:inline distT="0" distB="0" distL="0" distR="0" wp14:anchorId="625CEDAC" wp14:editId="1B699A70">
                  <wp:extent cx="485775" cy="485775"/>
                  <wp:effectExtent l="0" t="0" r="9525" b="0"/>
                  <wp:docPr id="3" name="Graphic 3" descr="Game controll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eController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741158" wp14:editId="7F6B58D5">
                  <wp:extent cx="504825" cy="504825"/>
                  <wp:effectExtent l="0" t="0" r="9525" b="0"/>
                  <wp:docPr id="5" name="Graphic 5" descr="Foot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otball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3A0BB8" wp14:editId="0697F248">
                  <wp:extent cx="533400" cy="533400"/>
                  <wp:effectExtent l="0" t="0" r="0" b="0"/>
                  <wp:docPr id="6" name="Graphic 6" descr="Table tennis paddle and 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leTennis.sv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3CC76A" wp14:editId="13464B6D">
                  <wp:extent cx="485775" cy="485775"/>
                  <wp:effectExtent l="0" t="0" r="0" b="0"/>
                  <wp:docPr id="8" name="Graphic 8" descr="Motorcy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otorcycle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759009" wp14:editId="7036E77C">
                  <wp:extent cx="542925" cy="542925"/>
                  <wp:effectExtent l="0" t="0" r="9525" b="0"/>
                  <wp:docPr id="9" name="Graphic 9" descr="Comp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mputer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D560B5" wp14:editId="0AC9EC35">
                  <wp:extent cx="571500" cy="571500"/>
                  <wp:effectExtent l="0" t="0" r="0" b="0"/>
                  <wp:docPr id="10" name="Graphic 10" descr="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g.sv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182"/>
            </w:tblGrid>
            <w:tr w:rsidR="0034269F" w:rsidRPr="00906BEE" w14:paraId="4BB6CE57" w14:textId="77777777" w:rsidTr="00DA51A0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C365706" w14:textId="77777777" w:rsidR="0034269F" w:rsidRPr="003723C5" w:rsidRDefault="00BF443A" w:rsidP="00DA51A0">
                  <w:pPr>
                    <w:pStyle w:val="Heading1"/>
                    <w:outlineLvl w:val="0"/>
                    <w:rPr>
                      <w:color w:val="F2F2F2" w:themeColor="background1" w:themeShade="F2"/>
                    </w:rPr>
                  </w:pPr>
                  <w:sdt>
                    <w:sdtPr>
                      <w:rPr>
                        <w:color w:val="F2F2F2" w:themeColor="background1" w:themeShade="F2"/>
                      </w:rPr>
                      <w:alias w:val="Enter your name:"/>
                      <w:tag w:val="Enter your name:"/>
                      <w:id w:val="-296147368"/>
                      <w:placeholder>
                        <w:docPart w:val="3DC99A92AEA64E39BCDCA08249621C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34269F" w:rsidRPr="003723C5">
                        <w:rPr>
                          <w:color w:val="F2F2F2" w:themeColor="background1" w:themeShade="F2"/>
                        </w:rPr>
                        <w:t>Chase FEnn</w:t>
                      </w:r>
                    </w:sdtContent>
                  </w:sdt>
                </w:p>
                <w:p w14:paraId="2BB56D27" w14:textId="63A44D7F" w:rsidR="0034269F" w:rsidRPr="003723C5" w:rsidRDefault="00BF443A" w:rsidP="00DA51A0">
                  <w:pPr>
                    <w:pStyle w:val="Heading2"/>
                    <w:outlineLvl w:val="1"/>
                    <w:rPr>
                      <w:color w:val="F2F2F2" w:themeColor="background1" w:themeShade="F2"/>
                    </w:rPr>
                  </w:pPr>
                  <w:sdt>
                    <w:sdtPr>
                      <w:rPr>
                        <w:color w:val="F2F2F2" w:themeColor="background1" w:themeShade="F2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7284B71F8841496F91CF395775C619F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34269F" w:rsidRPr="003723C5">
                        <w:rPr>
                          <w:color w:val="F2F2F2" w:themeColor="background1" w:themeShade="F2"/>
                        </w:rPr>
                        <w:t>Management Information Systems</w:t>
                      </w:r>
                    </w:sdtContent>
                  </w:sdt>
                  <w:r w:rsidR="0034269F" w:rsidRPr="003723C5">
                    <w:rPr>
                      <w:color w:val="F2F2F2" w:themeColor="background1" w:themeShade="F2"/>
                    </w:rPr>
                    <w:t xml:space="preserve"> </w:t>
                  </w:r>
                </w:p>
                <w:p w14:paraId="6A294130" w14:textId="5D53D6BF" w:rsidR="0034269F" w:rsidRPr="00906BEE" w:rsidRDefault="00CA3D2A" w:rsidP="00DA51A0">
                  <w:pPr>
                    <w:pStyle w:val="Heading2"/>
                    <w:outlineLvl w:val="1"/>
                  </w:pPr>
                  <w:r w:rsidRPr="003723C5">
                    <w:rPr>
                      <w:color w:val="F2F2F2" w:themeColor="background1" w:themeShade="F2"/>
                    </w:rPr>
                    <w:t xml:space="preserve">Project </w:t>
                  </w:r>
                  <w:r w:rsidR="0034269F" w:rsidRPr="003723C5">
                    <w:rPr>
                      <w:color w:val="F2F2F2" w:themeColor="background1" w:themeShade="F2"/>
                    </w:rPr>
                    <w:t xml:space="preserve">Porfolio: </w:t>
                  </w:r>
                  <w:r w:rsidR="00B65C0D" w:rsidRPr="00B65C0D">
                    <w:rPr>
                      <w:color w:val="F2F2F2" w:themeColor="background1" w:themeShade="F2"/>
                    </w:rPr>
                    <w:t>https://chasefenn.com/</w:t>
                  </w:r>
                </w:p>
              </w:tc>
            </w:tr>
          </w:tbl>
          <w:p w14:paraId="377375A5" w14:textId="0A9F645A" w:rsidR="0034269F" w:rsidRPr="00906BEE" w:rsidRDefault="008B7F0B" w:rsidP="00DA51A0">
            <w:pPr>
              <w:pStyle w:val="Heading3"/>
            </w:pPr>
            <w:r>
              <w:t xml:space="preserve">Industry </w:t>
            </w:r>
            <w:r w:rsidR="0034269F">
              <w:t>Experience</w:t>
            </w:r>
          </w:p>
          <w:p w14:paraId="76E079E0" w14:textId="420E0347" w:rsidR="00F010A2" w:rsidRDefault="00E20B87" w:rsidP="00B11108">
            <w:pPr>
              <w:pStyle w:val="Heading4"/>
            </w:pPr>
            <w:r>
              <w:t xml:space="preserve">Database Developer </w:t>
            </w:r>
            <w:r w:rsidRPr="00906BEE">
              <w:t>•</w:t>
            </w:r>
            <w:r>
              <w:t xml:space="preserve"> OFFICE ALLY </w:t>
            </w:r>
            <w:r w:rsidRPr="00906BEE">
              <w:t>•</w:t>
            </w:r>
            <w:r>
              <w:t xml:space="preserve"> 2019 – PRESENT</w:t>
            </w:r>
          </w:p>
          <w:p w14:paraId="240FA884" w14:textId="07C090C5" w:rsidR="00833557" w:rsidRDefault="00833557" w:rsidP="00833557">
            <w:pPr>
              <w:pStyle w:val="ListParagraph"/>
              <w:numPr>
                <w:ilvl w:val="0"/>
                <w:numId w:val="15"/>
              </w:numPr>
            </w:pPr>
            <w:r>
              <w:t>Created a PowerShell script clearing out orphaned procedures and tables resulting in a 30% decrease</w:t>
            </w:r>
          </w:p>
          <w:p w14:paraId="20705DA6" w14:textId="614B6286" w:rsidR="00833557" w:rsidRDefault="00833557" w:rsidP="00833557">
            <w:pPr>
              <w:pStyle w:val="ListParagraph"/>
              <w:numPr>
                <w:ilvl w:val="0"/>
                <w:numId w:val="15"/>
              </w:numPr>
            </w:pPr>
            <w:r>
              <w:t>Refactored tables and stored procedures in TSQL resulting in a decrease in technical debt and an increase in efficiency, performance, and usability for our customers</w:t>
            </w:r>
          </w:p>
          <w:p w14:paraId="7C389767" w14:textId="5D0CC073" w:rsidR="00394B73" w:rsidRDefault="00833557" w:rsidP="00F010A2">
            <w:pPr>
              <w:pStyle w:val="ListParagraph"/>
              <w:numPr>
                <w:ilvl w:val="0"/>
                <w:numId w:val="15"/>
              </w:numPr>
            </w:pPr>
            <w:r>
              <w:t>Performed best practice code review sessions for</w:t>
            </w:r>
            <w:r w:rsidR="00394B73">
              <w:t xml:space="preserve"> teammates </w:t>
            </w:r>
            <w:r w:rsidR="00810AC8">
              <w:t>resulting in faster, more efficient TSQL in production</w:t>
            </w:r>
          </w:p>
          <w:p w14:paraId="62FCAACE" w14:textId="6B3D1C07" w:rsidR="00B11108" w:rsidRDefault="00B11108" w:rsidP="00F010A2">
            <w:pPr>
              <w:pStyle w:val="ListParagraph"/>
              <w:numPr>
                <w:ilvl w:val="0"/>
                <w:numId w:val="15"/>
              </w:numPr>
            </w:pPr>
            <w:r>
              <w:t>Collaborated with management and scrum teams to plan a large-scale incremental roll out refactoring the companies largest table resulting in the avoidance of a sit-wide shutdown</w:t>
            </w:r>
            <w:r w:rsidR="00537390">
              <w:t xml:space="preserve"> leveraging </w:t>
            </w:r>
            <w:r w:rsidR="0063686F">
              <w:t>the Atlassian suite.</w:t>
            </w:r>
            <w:bookmarkStart w:id="1" w:name="_GoBack"/>
            <w:bookmarkEnd w:id="1"/>
          </w:p>
          <w:p w14:paraId="6375092A" w14:textId="5C4F0B6C" w:rsidR="0034269F" w:rsidRPr="00906BEE" w:rsidRDefault="0034269F" w:rsidP="00DA51A0">
            <w:pPr>
              <w:pStyle w:val="Heading4"/>
            </w:pPr>
            <w:r>
              <w:t>Database Developer</w:t>
            </w:r>
            <w:r w:rsidR="006C36FD">
              <w:t xml:space="preserve"> </w:t>
            </w:r>
            <w:r w:rsidRPr="00906BEE">
              <w:t xml:space="preserve">• </w:t>
            </w:r>
            <w:r>
              <w:t>Interject Data Systems</w:t>
            </w:r>
            <w:r w:rsidRPr="00906BEE">
              <w:t xml:space="preserve"> • </w:t>
            </w:r>
            <w:r>
              <w:t>2016</w:t>
            </w:r>
            <w:r w:rsidRPr="00906BEE">
              <w:t xml:space="preserve"> – </w:t>
            </w:r>
            <w:r w:rsidR="00E20B87">
              <w:t>2019</w:t>
            </w:r>
          </w:p>
          <w:p w14:paraId="7E6CA99F" w14:textId="15CE08B4" w:rsidR="002549D6" w:rsidRDefault="006C36FD" w:rsidP="002549D6">
            <w:pPr>
              <w:pStyle w:val="ListParagraph"/>
              <w:numPr>
                <w:ilvl w:val="0"/>
                <w:numId w:val="15"/>
              </w:numPr>
            </w:pPr>
            <w:r>
              <w:t xml:space="preserve">Primary </w:t>
            </w:r>
            <w:r w:rsidR="002549D6">
              <w:t>develope</w:t>
            </w:r>
            <w:r>
              <w:t>r on</w:t>
            </w:r>
            <w:r w:rsidR="002549D6">
              <w:t xml:space="preserve"> a</w:t>
            </w:r>
            <w:r>
              <w:t>n Employee Mentorship</w:t>
            </w:r>
            <w:r w:rsidR="002549D6">
              <w:t xml:space="preserve"> application for a major client</w:t>
            </w:r>
            <w:r>
              <w:t xml:space="preserve"> HR department</w:t>
            </w:r>
            <w:r w:rsidR="002549D6">
              <w:t xml:space="preserve"> and leveraged the entire management proce</w:t>
            </w:r>
            <w:r w:rsidR="00FA5577">
              <w:t>ss. Worked with functional stakeholders to enhance and create needed features</w:t>
            </w:r>
          </w:p>
          <w:p w14:paraId="1BED8260" w14:textId="76C0862D" w:rsidR="0034269F" w:rsidRDefault="00203403" w:rsidP="00616222">
            <w:pPr>
              <w:pStyle w:val="ListParagraph"/>
              <w:numPr>
                <w:ilvl w:val="0"/>
                <w:numId w:val="15"/>
              </w:numPr>
            </w:pPr>
            <w:r>
              <w:t>Managed and lead</w:t>
            </w:r>
            <w:r w:rsidR="00DB040F">
              <w:t xml:space="preserve"> in</w:t>
            </w:r>
            <w:r w:rsidR="0034269F">
              <w:t xml:space="preserve"> the development and delivery of product demos, leading to increased companies’ sales and a reduction in onboarding and training time</w:t>
            </w:r>
            <w:r w:rsidR="00251E3B">
              <w:t xml:space="preserve"> and development of best practice documents</w:t>
            </w:r>
          </w:p>
          <w:p w14:paraId="01AF68DB" w14:textId="4AF8EAD5" w:rsidR="0034269F" w:rsidRDefault="0034269F" w:rsidP="00616222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full documentation </w:t>
            </w:r>
            <w:r w:rsidR="00A74171">
              <w:t xml:space="preserve">site </w:t>
            </w:r>
            <w:r>
              <w:t xml:space="preserve">to augment the onboarding </w:t>
            </w:r>
            <w:r w:rsidR="00642D8C">
              <w:t xml:space="preserve">process </w:t>
            </w:r>
            <w:r w:rsidR="00203403">
              <w:t xml:space="preserve">to </w:t>
            </w:r>
            <w:r w:rsidR="00251E3B">
              <w:t>increas</w:t>
            </w:r>
            <w:r w:rsidR="00203403">
              <w:t>e</w:t>
            </w:r>
            <w:r w:rsidR="00251E3B">
              <w:t xml:space="preserve"> productivity and uniformity to the agreed upon best practices</w:t>
            </w:r>
            <w:r w:rsidR="0088454C">
              <w:t xml:space="preserve"> that were used for training new </w:t>
            </w:r>
          </w:p>
          <w:p w14:paraId="23BADDDB" w14:textId="33588CCB" w:rsidR="00203403" w:rsidRDefault="006C36FD" w:rsidP="00203403">
            <w:pPr>
              <w:pStyle w:val="ListParagraph"/>
              <w:numPr>
                <w:ilvl w:val="0"/>
                <w:numId w:val="15"/>
              </w:numPr>
            </w:pPr>
            <w:r>
              <w:t>Two years’ experience as a d</w:t>
            </w:r>
            <w:r w:rsidR="002549D6">
              <w:t>eveloper</w:t>
            </w:r>
            <w:r w:rsidR="0034269F">
              <w:t xml:space="preserve"> </w:t>
            </w:r>
            <w:r w:rsidR="00A74171">
              <w:t>in</w:t>
            </w:r>
            <w:r w:rsidR="0034269F">
              <w:t xml:space="preserve"> </w:t>
            </w:r>
            <w:r w:rsidR="00B65C0D">
              <w:t xml:space="preserve">two different </w:t>
            </w:r>
            <w:r w:rsidR="00FA5577">
              <w:t>team</w:t>
            </w:r>
            <w:r w:rsidR="00B65C0D">
              <w:t>s</w:t>
            </w:r>
            <w:r w:rsidR="00FA5577">
              <w:t xml:space="preserve"> transitioning into</w:t>
            </w:r>
            <w:r w:rsidR="0034269F">
              <w:t xml:space="preserve"> Agile </w:t>
            </w:r>
            <w:r w:rsidR="00FA5577">
              <w:t>development</w:t>
            </w:r>
            <w:r w:rsidR="0034269F">
              <w:t xml:space="preserve"> utilizing the Atlassian productivity suite to deliver incremental business value</w:t>
            </w:r>
          </w:p>
          <w:p w14:paraId="7E08A6A9" w14:textId="18FAFEFF" w:rsidR="0034269F" w:rsidRPr="00906BEE" w:rsidRDefault="0034269F" w:rsidP="00DA51A0">
            <w:pPr>
              <w:pStyle w:val="Heading3"/>
            </w:pPr>
            <w:r>
              <w:lastRenderedPageBreak/>
              <w:t>Leadership and Volunteering</w:t>
            </w:r>
          </w:p>
          <w:p w14:paraId="48318975" w14:textId="77777777" w:rsidR="00DA2B94" w:rsidRDefault="00DA2B94" w:rsidP="00DA2B94">
            <w:pPr>
              <w:rPr>
                <w:b/>
              </w:rPr>
            </w:pPr>
            <w:r>
              <w:rPr>
                <w:b/>
              </w:rPr>
              <w:t>WSU SIM Club President | 2018 - 2019</w:t>
            </w:r>
          </w:p>
          <w:p w14:paraId="2F7333B5" w14:textId="77777777" w:rsidR="00DA2B94" w:rsidRDefault="00DA2B94" w:rsidP="00DA2B94">
            <w:pPr>
              <w:pStyle w:val="ListParagraph"/>
              <w:numPr>
                <w:ilvl w:val="0"/>
                <w:numId w:val="15"/>
              </w:numPr>
            </w:pPr>
            <w:r w:rsidRPr="00616222">
              <w:t>Assist in the management of SIM events to provide a good time for those donating their time and money to the event.</w:t>
            </w:r>
          </w:p>
          <w:p w14:paraId="167957FF" w14:textId="79E2B2AC" w:rsidR="00DA2B94" w:rsidRPr="00DA2B94" w:rsidRDefault="00DA2B94" w:rsidP="004C281E">
            <w:pPr>
              <w:pStyle w:val="ListParagraph"/>
              <w:numPr>
                <w:ilvl w:val="0"/>
                <w:numId w:val="15"/>
              </w:numPr>
            </w:pPr>
            <w:r w:rsidRPr="00616222">
              <w:t>Coordinate events and speakers for WSU students to interact with business professionals</w:t>
            </w:r>
            <w:r>
              <w:t xml:space="preserve"> as well as tutor students in their MIS related classes</w:t>
            </w:r>
          </w:p>
          <w:p w14:paraId="23CF7D80" w14:textId="77777777" w:rsidR="00DA2B94" w:rsidRDefault="00DA2B94" w:rsidP="00DA2B94">
            <w:pPr>
              <w:rPr>
                <w:b/>
              </w:rPr>
            </w:pPr>
            <w:r>
              <w:rPr>
                <w:b/>
              </w:rPr>
              <w:t>SIM Portland STEM Outreach | 2018-2019</w:t>
            </w:r>
          </w:p>
          <w:p w14:paraId="2CA3D282" w14:textId="0A26673A" w:rsidR="00DA2B94" w:rsidRPr="00DA2B94" w:rsidRDefault="00DA2B94" w:rsidP="004C281E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 xml:space="preserve">Prepared presentations for SIM Portland for classroom visits to a local middle school and encouraged them to investigate STEM field careers and helped them design a </w:t>
            </w:r>
            <w:r w:rsidR="00833557">
              <w:t>mock application</w:t>
            </w:r>
          </w:p>
          <w:p w14:paraId="71056B4E" w14:textId="75BE9D42" w:rsidR="004C281E" w:rsidRDefault="004C281E" w:rsidP="004C281E">
            <w:pPr>
              <w:rPr>
                <w:b/>
              </w:rPr>
            </w:pPr>
            <w:r>
              <w:rPr>
                <w:b/>
              </w:rPr>
              <w:t>Property Manager</w:t>
            </w:r>
            <w:r w:rsidR="008078CA">
              <w:rPr>
                <w:b/>
              </w:rPr>
              <w:t xml:space="preserve"> | 2018 - 2019</w:t>
            </w:r>
          </w:p>
          <w:p w14:paraId="5DC3D0AF" w14:textId="322121CE" w:rsidR="00DB6125" w:rsidRDefault="00616222" w:rsidP="00546FE7">
            <w:pPr>
              <w:pStyle w:val="ListParagraph"/>
              <w:numPr>
                <w:ilvl w:val="0"/>
                <w:numId w:val="15"/>
              </w:numPr>
            </w:pPr>
            <w:r>
              <w:t xml:space="preserve">Oversaw the management of a </w:t>
            </w:r>
            <w:r w:rsidR="00DB040F">
              <w:t>seven</w:t>
            </w:r>
            <w:r w:rsidR="00A74171">
              <w:t>-</w:t>
            </w:r>
            <w:r>
              <w:t>person household by interviewing potential tenants, managing upkeep &amp; repairs, and resolving disputes</w:t>
            </w:r>
          </w:p>
          <w:p w14:paraId="51E3CADD" w14:textId="77777777" w:rsidR="00355BE6" w:rsidRDefault="00355BE6" w:rsidP="00355BE6">
            <w:pPr>
              <w:rPr>
                <w:b/>
              </w:rPr>
            </w:pPr>
            <w:r>
              <w:rPr>
                <w:b/>
              </w:rPr>
              <w:t>Toastmasters | 2018 - 2019</w:t>
            </w:r>
          </w:p>
          <w:p w14:paraId="28333232" w14:textId="77777777" w:rsidR="0034269F" w:rsidRPr="00810AC8" w:rsidRDefault="00355BE6" w:rsidP="00810AC8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>Honed public</w:t>
            </w:r>
            <w:r w:rsidR="00506BB8">
              <w:t xml:space="preserve"> and interpersonal</w:t>
            </w:r>
            <w:r>
              <w:t xml:space="preserve"> speaking skills by presenting on prepared and unprepared topics</w:t>
            </w:r>
          </w:p>
          <w:p w14:paraId="4F196B4D" w14:textId="77777777" w:rsidR="00810AC8" w:rsidRPr="00906BEE" w:rsidRDefault="00810AC8" w:rsidP="00810AC8">
            <w:pPr>
              <w:pStyle w:val="Heading3"/>
            </w:pPr>
            <w:r>
              <w:t>Education &amp; Certifications</w:t>
            </w:r>
          </w:p>
          <w:p w14:paraId="1D363939" w14:textId="77777777" w:rsidR="00810AC8" w:rsidRPr="00906BEE" w:rsidRDefault="00810AC8" w:rsidP="00810AC8">
            <w:pPr>
              <w:pStyle w:val="Heading4"/>
            </w:pPr>
            <w:r>
              <w:t>BA Management Information Systems</w:t>
            </w:r>
            <w:r w:rsidRPr="00906BEE">
              <w:t xml:space="preserve"> • </w:t>
            </w:r>
            <w:r>
              <w:t>May 2019</w:t>
            </w:r>
            <w:r w:rsidRPr="00906BEE">
              <w:t xml:space="preserve"> • </w:t>
            </w:r>
            <w:r>
              <w:t>3.5 GPA</w:t>
            </w:r>
          </w:p>
          <w:p w14:paraId="443E07CA" w14:textId="77777777" w:rsidR="00810AC8" w:rsidRDefault="00810AC8" w:rsidP="00810AC8">
            <w:pPr>
              <w:pStyle w:val="Heading4"/>
            </w:pPr>
            <w:r>
              <w:t>Washington State University</w:t>
            </w:r>
          </w:p>
          <w:p w14:paraId="1ABDA02F" w14:textId="77777777" w:rsidR="00810AC8" w:rsidRDefault="00810AC8" w:rsidP="00810AC8">
            <w:pPr>
              <w:pStyle w:val="Heading4"/>
            </w:pPr>
          </w:p>
          <w:p w14:paraId="77B6EFB5" w14:textId="77777777" w:rsidR="00810AC8" w:rsidRPr="00E20B87" w:rsidRDefault="00810AC8" w:rsidP="00810AC8">
            <w:pPr>
              <w:pStyle w:val="Heading4"/>
            </w:pPr>
            <w:r>
              <w:t xml:space="preserve">Srum Master </w:t>
            </w:r>
            <w:r w:rsidRPr="00906BEE">
              <w:t>•</w:t>
            </w:r>
            <w:r>
              <w:t xml:space="preserve"> Scrum.org </w:t>
            </w:r>
            <w:r w:rsidRPr="00906BEE">
              <w:t>•</w:t>
            </w:r>
            <w:r>
              <w:t xml:space="preserve"> June 2019</w:t>
            </w:r>
          </w:p>
          <w:p w14:paraId="2CEEB022" w14:textId="332B88FD" w:rsidR="00810AC8" w:rsidRPr="00810AC8" w:rsidRDefault="00810AC8" w:rsidP="00810AC8">
            <w:pPr>
              <w:pStyle w:val="ListParagraph"/>
              <w:rPr>
                <w:b/>
              </w:rPr>
            </w:pPr>
          </w:p>
        </w:tc>
      </w:tr>
    </w:tbl>
    <w:p w14:paraId="45B70070" w14:textId="77777777" w:rsidR="00290AAA" w:rsidRPr="0034269F" w:rsidRDefault="00290AAA" w:rsidP="0034269F"/>
    <w:sectPr w:rsidR="00290AAA" w:rsidRPr="0034269F" w:rsidSect="00EF7CC9">
      <w:headerReference w:type="default" r:id="rId21"/>
      <w:footerReference w:type="first" r:id="rId2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794E5" w14:textId="77777777" w:rsidR="00BF443A" w:rsidRDefault="00BF443A" w:rsidP="00713050">
      <w:pPr>
        <w:spacing w:line="240" w:lineRule="auto"/>
      </w:pPr>
      <w:r>
        <w:separator/>
      </w:r>
    </w:p>
  </w:endnote>
  <w:endnote w:type="continuationSeparator" w:id="0">
    <w:p w14:paraId="080DB65D" w14:textId="77777777" w:rsidR="00BF443A" w:rsidRDefault="00BF443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35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47"/>
      <w:gridCol w:w="2646"/>
      <w:gridCol w:w="2320"/>
      <w:gridCol w:w="2973"/>
    </w:tblGrid>
    <w:tr w:rsidR="00217980" w14:paraId="2BBC7394" w14:textId="77777777" w:rsidTr="004F30A3">
      <w:trPr>
        <w:trHeight w:val="629"/>
      </w:trPr>
      <w:tc>
        <w:tcPr>
          <w:tcW w:w="26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EF6443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F26D5F5" wp14:editId="3FEB07B9">
                    <wp:extent cx="329184" cy="329184"/>
                    <wp:effectExtent l="0" t="0" r="13970" b="1397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  <a:grpFill/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DC663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B5qQUkzCAAA8zkAAA4AAAAAAAAAAAAAAAAALgIAAGRycy9l&#10;Mm9Eb2MueG1sUEsBAi0AFAAGAAgAAAAhAGhHG9DYAAAAAwEAAA8AAAAAAAAAAAAAAAAAjQoAAGRy&#10;cy9kb3ducmV2LnhtbFBLBQYAAAAABAAEAPMAAACS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" path="m287158,209029l392549,138910r107960,70119l785097,,,,287158,209029xe" fillcolor="white [3212]" strokecolor="black [3213]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" path="m,243343l179100,,372486,243343,,243343xe" fillcolor="white [3212]" strokecolor="black [3213]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" fillcolor="white [3212]" strokecolor="black [3213]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46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5E65566" w14:textId="77777777" w:rsidR="00217980" w:rsidRDefault="00D721A1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36941774" wp14:editId="6A548F69">
                <wp:extent cx="342900" cy="342900"/>
                <wp:effectExtent l="0" t="0" r="0" b="0"/>
                <wp:docPr id="7" name="Picture 7" descr="Colin Fah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lin Fah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838" cy="343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2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0671BF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90E99EB" wp14:editId="50339FFE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bg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88666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Bgrv4lghEAAE9eAAAOAAAAAAAAAAAAAAAAAC4CAABkcnMvZTJvRG9jLnhtbFBL&#10;AQItABQABgAIAAAAIQBoRxvQ2AAAAAMBAAAPAAAAAAAAAAAAAAAAANwTAABkcnMvZG93bnJldi54&#10;bWxQSwUGAAAAAAQABADzAAAA4R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color="black [3213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01]" strokecolor="white [3212]" strokeweight="1pt">
                      <v:stroke joinstyle="miter"/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97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A7F05A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8DA205" wp14:editId="3F8D9659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203A9F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IRwJrv8EQAA52QAAA4AAAAAAAAAAAAAAAAALgIAAGRycy9lMm9E&#10;b2MueG1sUEsBAi0AFAAGAAgAAAAhAGhHG9DYAAAAAwEAAA8AAAAAAAAAAAAAAAAAVhQAAGRycy9k&#10;b3ducmV2LnhtbFBLBQYAAAAABAAEAPMAAABb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black [3200]" strokecolor="white [3201]" strokeweight="1.5pt">
                      <v:stroke joinstyle="miter"/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d="f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7AC1DE60" w14:textId="77777777" w:rsidTr="004F30A3">
      <w:trPr>
        <w:trHeight w:val="262"/>
      </w:trPr>
      <w:tc>
        <w:tcPr>
          <w:tcW w:w="2646" w:type="dxa"/>
          <w:tcMar>
            <w:top w:w="144" w:type="dxa"/>
            <w:left w:w="115" w:type="dxa"/>
            <w:right w:w="115" w:type="dxa"/>
          </w:tcMar>
        </w:tcPr>
        <w:p w14:paraId="77AAC828" w14:textId="77777777" w:rsidR="00811117" w:rsidRPr="0056215E" w:rsidRDefault="00BF443A" w:rsidP="003C5528">
          <w:pPr>
            <w:pStyle w:val="Footer"/>
            <w:rPr>
              <w:rFonts w:asciiTheme="minorHAnsi" w:hAnsiTheme="minorHAnsi"/>
              <w:sz w:val="20"/>
              <w:szCs w:val="20"/>
            </w:rPr>
          </w:pPr>
          <w:sdt>
            <w:sdtPr>
              <w:rPr>
                <w:rFonts w:asciiTheme="minorHAnsi" w:hAnsiTheme="minorHAnsi"/>
                <w:sz w:val="20"/>
                <w:szCs w:val="20"/>
              </w:rPr>
              <w:alias w:val="Enter email:"/>
              <w:tag w:val="Enter email:"/>
              <w:id w:val="-1689822732"/>
              <w:placeholder>
                <w:docPart w:val="401D5ADC6633431086C648EF36A1993C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Chase.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J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.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F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enn@</w:t>
              </w:r>
              <w:r w:rsid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g</w:t>
              </w:r>
              <w:r w:rsidR="0056215E"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mail.com</w:t>
              </w:r>
            </w:sdtContent>
          </w:sdt>
        </w:p>
      </w:tc>
      <w:tc>
        <w:tcPr>
          <w:tcW w:w="2646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twitter handle:"/>
            <w:tag w:val="Enter twitter handle:"/>
            <w:id w:val="1081720897"/>
            <w:placeholder>
              <w:docPart w:val="B08D4F3E32114159B749C677447EBEF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DCDAD1A" w14:textId="77777777" w:rsidR="00811117" w:rsidRPr="0056215E" w:rsidRDefault="0056215E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github.com/</w:t>
              </w:r>
              <w:r>
                <w:rPr>
                  <w:rFonts w:asciiTheme="minorHAnsi" w:hAnsiTheme="minorHAnsi"/>
                  <w:caps w:val="0"/>
                  <w:sz w:val="20"/>
                  <w:szCs w:val="20"/>
                </w:rPr>
                <w:t>A</w:t>
              </w:r>
              <w:r w:rsidRPr="0056215E">
                <w:rPr>
                  <w:rFonts w:asciiTheme="minorHAnsi" w:hAnsiTheme="minorHAnsi"/>
                  <w:caps w:val="0"/>
                  <w:sz w:val="20"/>
                  <w:szCs w:val="20"/>
                </w:rPr>
                <w:t>xedentist</w:t>
              </w:r>
            </w:p>
          </w:sdtContent>
        </w:sdt>
      </w:tc>
      <w:tc>
        <w:tcPr>
          <w:tcW w:w="2320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telephone:"/>
            <w:tag w:val="Enter telephone:"/>
            <w:id w:val="-389655527"/>
            <w:placeholder>
              <w:docPart w:val="C1A2F6D8758C4933BD31CC550393BBE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676A0FB" w14:textId="77777777" w:rsidR="00811117" w:rsidRPr="0056215E" w:rsidRDefault="0056215E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56215E">
                <w:rPr>
                  <w:rFonts w:asciiTheme="minorHAnsi" w:hAnsiTheme="minorHAnsi"/>
                  <w:sz w:val="20"/>
                  <w:szCs w:val="20"/>
                </w:rPr>
                <w:t>(360) 936-4448</w:t>
              </w:r>
            </w:p>
          </w:sdtContent>
        </w:sdt>
      </w:tc>
      <w:tc>
        <w:tcPr>
          <w:tcW w:w="2973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rFonts w:asciiTheme="minorHAnsi" w:hAnsiTheme="minorHAnsi"/>
              <w:sz w:val="20"/>
              <w:szCs w:val="20"/>
            </w:rPr>
            <w:alias w:val="Enter linkedIn url:"/>
            <w:tag w:val="Enter linkedIn url:"/>
            <w:id w:val="-1529023829"/>
            <w:placeholder>
              <w:docPart w:val="DABA52AB55A14FD0A9F2E484FD647EBA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00A6B45" w14:textId="77777777" w:rsidR="00811117" w:rsidRPr="0056215E" w:rsidRDefault="00511F79" w:rsidP="00217980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>
                <w:rPr>
                  <w:rFonts w:asciiTheme="minorHAnsi" w:hAnsiTheme="minorHAnsi"/>
                  <w:sz w:val="20"/>
                  <w:szCs w:val="20"/>
                </w:rPr>
                <w:t>linkedin.com/in/chase-fenn/</w:t>
              </w:r>
            </w:p>
          </w:sdtContent>
        </w:sdt>
      </w:tc>
    </w:tr>
  </w:tbl>
  <w:p w14:paraId="7A7CFE6F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169AB" w14:textId="77777777" w:rsidR="00BF443A" w:rsidRDefault="00BF443A" w:rsidP="00713050">
      <w:pPr>
        <w:spacing w:line="240" w:lineRule="auto"/>
      </w:pPr>
      <w:r>
        <w:separator/>
      </w:r>
    </w:p>
  </w:footnote>
  <w:footnote w:type="continuationSeparator" w:id="0">
    <w:p w14:paraId="2AAE8908" w14:textId="77777777" w:rsidR="00BF443A" w:rsidRDefault="00BF443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7BD750A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B1D09DB" w14:textId="7AF73988" w:rsidR="001A5CA9" w:rsidRPr="00C9269E" w:rsidRDefault="001A5CA9" w:rsidP="00B67671">
          <w:pPr>
            <w:pStyle w:val="Initials"/>
            <w:ind w:left="0"/>
            <w:jc w:val="left"/>
            <w:rPr>
              <w:sz w:val="24"/>
              <w:szCs w:val="24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p w14:paraId="1B0DCF53" w14:textId="3392057F" w:rsidR="001A5CA9" w:rsidRPr="00F207C0" w:rsidRDefault="001A5CA9" w:rsidP="001A5CA9"/>
      </w:tc>
    </w:tr>
  </w:tbl>
  <w:p w14:paraId="0E3D3A82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2D0C8E"/>
    <w:multiLevelType w:val="hybridMultilevel"/>
    <w:tmpl w:val="E7B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57B14"/>
    <w:multiLevelType w:val="hybridMultilevel"/>
    <w:tmpl w:val="09764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163A15"/>
    <w:multiLevelType w:val="hybridMultilevel"/>
    <w:tmpl w:val="CD5E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06B41"/>
    <w:multiLevelType w:val="hybridMultilevel"/>
    <w:tmpl w:val="F5C4F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F6585"/>
    <w:multiLevelType w:val="hybridMultilevel"/>
    <w:tmpl w:val="BB6828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ED07C11"/>
    <w:multiLevelType w:val="hybridMultilevel"/>
    <w:tmpl w:val="D6C6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66C6E"/>
    <w:multiLevelType w:val="hybridMultilevel"/>
    <w:tmpl w:val="FEACD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06651"/>
    <w:multiLevelType w:val="hybridMultilevel"/>
    <w:tmpl w:val="D944A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B5F57"/>
    <w:multiLevelType w:val="hybridMultilevel"/>
    <w:tmpl w:val="90BC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4374E"/>
    <w:multiLevelType w:val="hybridMultilevel"/>
    <w:tmpl w:val="B7C6D3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A7B6F66"/>
    <w:multiLevelType w:val="hybridMultilevel"/>
    <w:tmpl w:val="BCBE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D1165"/>
    <w:multiLevelType w:val="hybridMultilevel"/>
    <w:tmpl w:val="0150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55AC7"/>
    <w:multiLevelType w:val="hybridMultilevel"/>
    <w:tmpl w:val="FA2AD5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2"/>
  </w:num>
  <w:num w:numId="13">
    <w:abstractNumId w:val="14"/>
  </w:num>
  <w:num w:numId="14">
    <w:abstractNumId w:val="19"/>
  </w:num>
  <w:num w:numId="15">
    <w:abstractNumId w:val="10"/>
  </w:num>
  <w:num w:numId="16">
    <w:abstractNumId w:val="16"/>
  </w:num>
  <w:num w:numId="17">
    <w:abstractNumId w:val="17"/>
  </w:num>
  <w:num w:numId="18">
    <w:abstractNumId w:val="21"/>
  </w:num>
  <w:num w:numId="19">
    <w:abstractNumId w:val="13"/>
  </w:num>
  <w:num w:numId="20">
    <w:abstractNumId w:val="20"/>
  </w:num>
  <w:num w:numId="21">
    <w:abstractNumId w:val="12"/>
  </w:num>
  <w:num w:numId="22">
    <w:abstractNumId w:val="18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E2"/>
    <w:rsid w:val="00016C7B"/>
    <w:rsid w:val="00060CF7"/>
    <w:rsid w:val="00071C95"/>
    <w:rsid w:val="00091382"/>
    <w:rsid w:val="000A07DA"/>
    <w:rsid w:val="000A2BFA"/>
    <w:rsid w:val="000B0619"/>
    <w:rsid w:val="000B4EFE"/>
    <w:rsid w:val="000B61CA"/>
    <w:rsid w:val="000C6B90"/>
    <w:rsid w:val="000F7610"/>
    <w:rsid w:val="00114ED7"/>
    <w:rsid w:val="00140B0E"/>
    <w:rsid w:val="00151F96"/>
    <w:rsid w:val="00177B56"/>
    <w:rsid w:val="001A5CA9"/>
    <w:rsid w:val="001B2AC1"/>
    <w:rsid w:val="001B403A"/>
    <w:rsid w:val="001B641D"/>
    <w:rsid w:val="001C70ED"/>
    <w:rsid w:val="001F4583"/>
    <w:rsid w:val="00203403"/>
    <w:rsid w:val="0020346D"/>
    <w:rsid w:val="00217980"/>
    <w:rsid w:val="00251E3B"/>
    <w:rsid w:val="00253457"/>
    <w:rsid w:val="002549D6"/>
    <w:rsid w:val="00271662"/>
    <w:rsid w:val="0027404F"/>
    <w:rsid w:val="0027611E"/>
    <w:rsid w:val="00290AAA"/>
    <w:rsid w:val="00293B83"/>
    <w:rsid w:val="002B091C"/>
    <w:rsid w:val="002B2F80"/>
    <w:rsid w:val="002B6EE3"/>
    <w:rsid w:val="002C2CDD"/>
    <w:rsid w:val="002D45C6"/>
    <w:rsid w:val="002F03FA"/>
    <w:rsid w:val="00313E86"/>
    <w:rsid w:val="00327968"/>
    <w:rsid w:val="00333CD3"/>
    <w:rsid w:val="00340365"/>
    <w:rsid w:val="0034269F"/>
    <w:rsid w:val="00342B64"/>
    <w:rsid w:val="00355BE6"/>
    <w:rsid w:val="00364079"/>
    <w:rsid w:val="00366B16"/>
    <w:rsid w:val="003723C5"/>
    <w:rsid w:val="00374EB2"/>
    <w:rsid w:val="00394B73"/>
    <w:rsid w:val="003C5528"/>
    <w:rsid w:val="003D03E5"/>
    <w:rsid w:val="003F3D34"/>
    <w:rsid w:val="004077FB"/>
    <w:rsid w:val="00416CF8"/>
    <w:rsid w:val="004244FF"/>
    <w:rsid w:val="00424DD9"/>
    <w:rsid w:val="0046104A"/>
    <w:rsid w:val="004717C5"/>
    <w:rsid w:val="0049489B"/>
    <w:rsid w:val="004A24CC"/>
    <w:rsid w:val="004C281E"/>
    <w:rsid w:val="004F30A3"/>
    <w:rsid w:val="00506BB8"/>
    <w:rsid w:val="00511F79"/>
    <w:rsid w:val="00516F9A"/>
    <w:rsid w:val="00523479"/>
    <w:rsid w:val="00524621"/>
    <w:rsid w:val="00537390"/>
    <w:rsid w:val="00543DB7"/>
    <w:rsid w:val="00546FE7"/>
    <w:rsid w:val="0056215E"/>
    <w:rsid w:val="00566C5E"/>
    <w:rsid w:val="005729B0"/>
    <w:rsid w:val="00577014"/>
    <w:rsid w:val="0059145B"/>
    <w:rsid w:val="005B50CB"/>
    <w:rsid w:val="005E0548"/>
    <w:rsid w:val="005E3D28"/>
    <w:rsid w:val="00616222"/>
    <w:rsid w:val="0063686F"/>
    <w:rsid w:val="00641630"/>
    <w:rsid w:val="00642D8C"/>
    <w:rsid w:val="006443E2"/>
    <w:rsid w:val="00684488"/>
    <w:rsid w:val="006A0EA1"/>
    <w:rsid w:val="006A3CE7"/>
    <w:rsid w:val="006A7746"/>
    <w:rsid w:val="006C36FD"/>
    <w:rsid w:val="006C4C50"/>
    <w:rsid w:val="006D76B1"/>
    <w:rsid w:val="006E7AF3"/>
    <w:rsid w:val="00713050"/>
    <w:rsid w:val="00741125"/>
    <w:rsid w:val="00746F7F"/>
    <w:rsid w:val="00752062"/>
    <w:rsid w:val="00754673"/>
    <w:rsid w:val="007569C1"/>
    <w:rsid w:val="00763832"/>
    <w:rsid w:val="00781B00"/>
    <w:rsid w:val="007C7516"/>
    <w:rsid w:val="007D2696"/>
    <w:rsid w:val="007D2FD2"/>
    <w:rsid w:val="00805FAC"/>
    <w:rsid w:val="008078CA"/>
    <w:rsid w:val="00810AC8"/>
    <w:rsid w:val="00811117"/>
    <w:rsid w:val="00823C54"/>
    <w:rsid w:val="00827351"/>
    <w:rsid w:val="00833557"/>
    <w:rsid w:val="00841146"/>
    <w:rsid w:val="008424AE"/>
    <w:rsid w:val="00866C6D"/>
    <w:rsid w:val="00870B9C"/>
    <w:rsid w:val="00880AD8"/>
    <w:rsid w:val="0088454C"/>
    <w:rsid w:val="0088504C"/>
    <w:rsid w:val="0089382B"/>
    <w:rsid w:val="008A1907"/>
    <w:rsid w:val="008B7F0B"/>
    <w:rsid w:val="008C238A"/>
    <w:rsid w:val="008C6BCA"/>
    <w:rsid w:val="008C7B50"/>
    <w:rsid w:val="008E4B30"/>
    <w:rsid w:val="008E6065"/>
    <w:rsid w:val="008E6A37"/>
    <w:rsid w:val="00906BEE"/>
    <w:rsid w:val="009243E7"/>
    <w:rsid w:val="00951530"/>
    <w:rsid w:val="009760F3"/>
    <w:rsid w:val="00983027"/>
    <w:rsid w:val="00985D58"/>
    <w:rsid w:val="009A6372"/>
    <w:rsid w:val="009B3C40"/>
    <w:rsid w:val="009D20F5"/>
    <w:rsid w:val="009E5F08"/>
    <w:rsid w:val="009E7964"/>
    <w:rsid w:val="00A01B9E"/>
    <w:rsid w:val="00A03666"/>
    <w:rsid w:val="00A04F9E"/>
    <w:rsid w:val="00A2279D"/>
    <w:rsid w:val="00A3419E"/>
    <w:rsid w:val="00A42540"/>
    <w:rsid w:val="00A50939"/>
    <w:rsid w:val="00A575AC"/>
    <w:rsid w:val="00A74171"/>
    <w:rsid w:val="00A83413"/>
    <w:rsid w:val="00AA6A40"/>
    <w:rsid w:val="00AA75F6"/>
    <w:rsid w:val="00AB455E"/>
    <w:rsid w:val="00AD00FD"/>
    <w:rsid w:val="00AF0A8E"/>
    <w:rsid w:val="00B11108"/>
    <w:rsid w:val="00B20447"/>
    <w:rsid w:val="00B22AF0"/>
    <w:rsid w:val="00B4596C"/>
    <w:rsid w:val="00B5664D"/>
    <w:rsid w:val="00B65C0D"/>
    <w:rsid w:val="00B67671"/>
    <w:rsid w:val="00B67E06"/>
    <w:rsid w:val="00B82153"/>
    <w:rsid w:val="00B86E91"/>
    <w:rsid w:val="00B90F5A"/>
    <w:rsid w:val="00B93724"/>
    <w:rsid w:val="00BA5B40"/>
    <w:rsid w:val="00BD0206"/>
    <w:rsid w:val="00BE62BE"/>
    <w:rsid w:val="00BF443A"/>
    <w:rsid w:val="00C144D7"/>
    <w:rsid w:val="00C2098A"/>
    <w:rsid w:val="00C43A76"/>
    <w:rsid w:val="00C5444A"/>
    <w:rsid w:val="00C5446A"/>
    <w:rsid w:val="00C612DA"/>
    <w:rsid w:val="00C7741E"/>
    <w:rsid w:val="00C8645F"/>
    <w:rsid w:val="00C875AB"/>
    <w:rsid w:val="00C9269E"/>
    <w:rsid w:val="00C94B3E"/>
    <w:rsid w:val="00CA3D2A"/>
    <w:rsid w:val="00CA3DF1"/>
    <w:rsid w:val="00CA4581"/>
    <w:rsid w:val="00CB7EAE"/>
    <w:rsid w:val="00CC0650"/>
    <w:rsid w:val="00CE18D5"/>
    <w:rsid w:val="00D027EF"/>
    <w:rsid w:val="00D04109"/>
    <w:rsid w:val="00D721A1"/>
    <w:rsid w:val="00D83DFE"/>
    <w:rsid w:val="00D946C0"/>
    <w:rsid w:val="00D97A41"/>
    <w:rsid w:val="00DA2B94"/>
    <w:rsid w:val="00DB040F"/>
    <w:rsid w:val="00DB21A0"/>
    <w:rsid w:val="00DB6125"/>
    <w:rsid w:val="00DD3CF6"/>
    <w:rsid w:val="00DD6416"/>
    <w:rsid w:val="00DE2C9F"/>
    <w:rsid w:val="00DF4E0A"/>
    <w:rsid w:val="00E02DCD"/>
    <w:rsid w:val="00E06241"/>
    <w:rsid w:val="00E12C60"/>
    <w:rsid w:val="00E20B87"/>
    <w:rsid w:val="00E22E87"/>
    <w:rsid w:val="00E57630"/>
    <w:rsid w:val="00E86C2B"/>
    <w:rsid w:val="00EA680B"/>
    <w:rsid w:val="00EB1DAE"/>
    <w:rsid w:val="00EB2D52"/>
    <w:rsid w:val="00ED77EE"/>
    <w:rsid w:val="00EE732E"/>
    <w:rsid w:val="00EF7CC9"/>
    <w:rsid w:val="00F010A2"/>
    <w:rsid w:val="00F207C0"/>
    <w:rsid w:val="00F20AE5"/>
    <w:rsid w:val="00F24FCD"/>
    <w:rsid w:val="00F30DB8"/>
    <w:rsid w:val="00F47E97"/>
    <w:rsid w:val="00F57DB2"/>
    <w:rsid w:val="00F645C7"/>
    <w:rsid w:val="00F64610"/>
    <w:rsid w:val="00FA5577"/>
    <w:rsid w:val="00FA73A1"/>
    <w:rsid w:val="00FD0197"/>
    <w:rsid w:val="00FD6612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8E729"/>
  <w15:chartTrackingRefBased/>
  <w15:docId w15:val="{1D2A9103-1D51-4A26-A224-2AD30D2F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269F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A66AC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A66AC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rFonts w:eastAsiaTheme="minorEastAsia"/>
      <w:i/>
      <w:iCs/>
      <w:color w:val="374C8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24285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3EBBF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9454C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74C8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74C8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se%20Fen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1D5ADC6633431086C648EF36A19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134FB-799C-4204-BB81-D56970D057A4}"/>
      </w:docPartPr>
      <w:docPartBody>
        <w:p w:rsidR="00976F90" w:rsidRDefault="006C2737">
          <w:pPr>
            <w:pStyle w:val="401D5ADC6633431086C648EF36A1993C"/>
          </w:pPr>
          <w:r w:rsidRPr="00906BEE">
            <w:t>School</w:t>
          </w:r>
        </w:p>
      </w:docPartBody>
    </w:docPart>
    <w:docPart>
      <w:docPartPr>
        <w:name w:val="B08D4F3E32114159B749C677447EB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F41A1-D66A-4F9E-A54E-FFB9FA0689A2}"/>
      </w:docPartPr>
      <w:docPartBody>
        <w:p w:rsidR="00976F90" w:rsidRDefault="006C2737">
          <w:pPr>
            <w:pStyle w:val="B08D4F3E32114159B749C677447EBEF5"/>
          </w:pPr>
          <w:r w:rsidRPr="00906BEE">
            <w:t>Degree</w:t>
          </w:r>
        </w:p>
      </w:docPartBody>
    </w:docPart>
    <w:docPart>
      <w:docPartPr>
        <w:name w:val="C1A2F6D8758C4933BD31CC550393B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56D4E-A642-438D-BB3E-B143302F83FB}"/>
      </w:docPartPr>
      <w:docPartBody>
        <w:p w:rsidR="00976F90" w:rsidRDefault="006C2737">
          <w:pPr>
            <w:pStyle w:val="C1A2F6D8758C4933BD31CC550393BBEF"/>
          </w:pPr>
          <w:r w:rsidRPr="00906BEE">
            <w:t>School</w:t>
          </w:r>
        </w:p>
      </w:docPartBody>
    </w:docPart>
    <w:docPart>
      <w:docPartPr>
        <w:name w:val="DABA52AB55A14FD0A9F2E484FD647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CBA2B-7F5A-4C7F-AC5E-FC51CCC63D4F}"/>
      </w:docPartPr>
      <w:docPartBody>
        <w:p w:rsidR="00976F90" w:rsidRDefault="006C2737">
          <w:pPr>
            <w:pStyle w:val="DABA52AB55A14FD0A9F2E484FD647EBA"/>
          </w:pPr>
          <w:r w:rsidRPr="00906BEE">
            <w:t>Volunteer Experience or Leadership</w:t>
          </w:r>
        </w:p>
      </w:docPartBody>
    </w:docPart>
    <w:docPart>
      <w:docPartPr>
        <w:name w:val="57E5634E2BAE45E2978F59C63E1F7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E6BCB-37CA-4934-AD40-A89AE1C0A8A4}"/>
      </w:docPartPr>
      <w:docPartBody>
        <w:p w:rsidR="00557F4C" w:rsidRDefault="000768B5" w:rsidP="000768B5">
          <w:pPr>
            <w:pStyle w:val="57E5634E2BAE45E2978F59C63E1F7F17"/>
          </w:pPr>
          <w:r w:rsidRPr="00906BEE">
            <w:t>Objective</w:t>
          </w:r>
        </w:p>
      </w:docPartBody>
    </w:docPart>
    <w:docPart>
      <w:docPartPr>
        <w:name w:val="3DC99A92AEA64E39BCDCA08249621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5388-F6B6-4B07-8F01-80B0D019F4BC}"/>
      </w:docPartPr>
      <w:docPartBody>
        <w:p w:rsidR="00557F4C" w:rsidRDefault="000768B5" w:rsidP="000768B5">
          <w:pPr>
            <w:pStyle w:val="3DC99A92AEA64E39BCDCA08249621C74"/>
          </w:pPr>
          <w:r>
            <w:t>Your name</w:t>
          </w:r>
        </w:p>
      </w:docPartBody>
    </w:docPart>
    <w:docPart>
      <w:docPartPr>
        <w:name w:val="7284B71F8841496F91CF395775C61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31037-E1A8-4030-A621-B6C7C5A8BC5B}"/>
      </w:docPartPr>
      <w:docPartBody>
        <w:p w:rsidR="00557F4C" w:rsidRDefault="000768B5" w:rsidP="000768B5">
          <w:pPr>
            <w:pStyle w:val="7284B71F8841496F91CF395775C619FF"/>
          </w:pPr>
          <w:r w:rsidRPr="007D6458"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22"/>
    <w:rsid w:val="00053699"/>
    <w:rsid w:val="000768B5"/>
    <w:rsid w:val="00192188"/>
    <w:rsid w:val="002F7D15"/>
    <w:rsid w:val="00331E22"/>
    <w:rsid w:val="00503FFC"/>
    <w:rsid w:val="00517873"/>
    <w:rsid w:val="00557F4C"/>
    <w:rsid w:val="006C2737"/>
    <w:rsid w:val="008A6390"/>
    <w:rsid w:val="00976F90"/>
    <w:rsid w:val="00E759CA"/>
    <w:rsid w:val="00F8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A8ED1C84FF43179EC471218142FE17">
    <w:name w:val="47A8ED1C84FF43179EC471218142FE17"/>
  </w:style>
  <w:style w:type="paragraph" w:customStyle="1" w:styleId="81B4DD225DD14C21A92600D4BCB8310F">
    <w:name w:val="81B4DD225DD14C21A92600D4BCB8310F"/>
  </w:style>
  <w:style w:type="paragraph" w:customStyle="1" w:styleId="4401BE20F56C4C05A952E56F2C1AC2DB">
    <w:name w:val="4401BE20F56C4C05A952E56F2C1AC2DB"/>
  </w:style>
  <w:style w:type="paragraph" w:customStyle="1" w:styleId="5F7F74B8F0424785A22B99D59F55FA81">
    <w:name w:val="5F7F74B8F0424785A22B99D59F55FA81"/>
  </w:style>
  <w:style w:type="paragraph" w:customStyle="1" w:styleId="75EF90BA3F2D46A9918E987614541EA0">
    <w:name w:val="75EF90BA3F2D46A9918E987614541EA0"/>
  </w:style>
  <w:style w:type="paragraph" w:customStyle="1" w:styleId="F66CAFD8ABE34C2EB92447F310A9C1AC">
    <w:name w:val="F66CAFD8ABE34C2EB92447F310A9C1AC"/>
  </w:style>
  <w:style w:type="paragraph" w:customStyle="1" w:styleId="B9BDA9DAE4AD44B592DB5B987D672048">
    <w:name w:val="B9BDA9DAE4AD44B592DB5B987D672048"/>
  </w:style>
  <w:style w:type="paragraph" w:customStyle="1" w:styleId="BC0C01DF5438422BBB0BEE85B807E6F3">
    <w:name w:val="BC0C01DF5438422BBB0BEE85B807E6F3"/>
  </w:style>
  <w:style w:type="paragraph" w:customStyle="1" w:styleId="D3465670488B437CA8D28C1912226578">
    <w:name w:val="D3465670488B437CA8D28C1912226578"/>
  </w:style>
  <w:style w:type="paragraph" w:customStyle="1" w:styleId="C11CDFEB45294C308862E138AD11DFA7">
    <w:name w:val="C11CDFEB45294C308862E138AD11DFA7"/>
  </w:style>
  <w:style w:type="paragraph" w:customStyle="1" w:styleId="F71FA0EB02E84FE9B77B1522514ECDDA">
    <w:name w:val="F71FA0EB02E84FE9B77B1522514ECDDA"/>
  </w:style>
  <w:style w:type="paragraph" w:customStyle="1" w:styleId="00986843549D43FE9119062D6E58B82E">
    <w:name w:val="00986843549D43FE9119062D6E58B82E"/>
  </w:style>
  <w:style w:type="paragraph" w:customStyle="1" w:styleId="B07811708C774529AACB72DA9A420B24">
    <w:name w:val="B07811708C774529AACB72DA9A420B24"/>
  </w:style>
  <w:style w:type="paragraph" w:customStyle="1" w:styleId="DACE19B0B1FF4663876EEB92896FD30E">
    <w:name w:val="DACE19B0B1FF4663876EEB92896FD30E"/>
  </w:style>
  <w:style w:type="paragraph" w:customStyle="1" w:styleId="CCF902CECB294A1E8FED152B838652BA">
    <w:name w:val="CCF902CECB294A1E8FED152B838652BA"/>
  </w:style>
  <w:style w:type="paragraph" w:customStyle="1" w:styleId="C8BFFAD599E24445B36D339B6B390F9F">
    <w:name w:val="C8BFFAD599E24445B36D339B6B390F9F"/>
  </w:style>
  <w:style w:type="paragraph" w:customStyle="1" w:styleId="2C044055C4EA427B883EC759BC3641AC">
    <w:name w:val="2C044055C4EA427B883EC759BC3641AC"/>
  </w:style>
  <w:style w:type="paragraph" w:customStyle="1" w:styleId="DAB8E26548C14A7C9C83FF4215098AF7">
    <w:name w:val="DAB8E26548C14A7C9C83FF4215098AF7"/>
  </w:style>
  <w:style w:type="paragraph" w:customStyle="1" w:styleId="EF0D064038CE4A45B2BF03FFD28F8871">
    <w:name w:val="EF0D064038CE4A45B2BF03FFD28F8871"/>
  </w:style>
  <w:style w:type="paragraph" w:customStyle="1" w:styleId="B3016D46BAB54441AFB7AB89BA7B6FA0">
    <w:name w:val="B3016D46BAB54441AFB7AB89BA7B6FA0"/>
  </w:style>
  <w:style w:type="paragraph" w:customStyle="1" w:styleId="EF0CEAA1E5E44F909937E0B6C3C5500B">
    <w:name w:val="EF0CEAA1E5E44F909937E0B6C3C5500B"/>
  </w:style>
  <w:style w:type="paragraph" w:customStyle="1" w:styleId="1E2768A9E59A479DA6A4D66D7298802B">
    <w:name w:val="1E2768A9E59A479DA6A4D66D7298802B"/>
  </w:style>
  <w:style w:type="paragraph" w:customStyle="1" w:styleId="401D5ADC6633431086C648EF36A1993C">
    <w:name w:val="401D5ADC6633431086C648EF36A1993C"/>
  </w:style>
  <w:style w:type="paragraph" w:customStyle="1" w:styleId="EC4C737DA85740D3BBBF415EF364AB48">
    <w:name w:val="EC4C737DA85740D3BBBF415EF364AB48"/>
  </w:style>
  <w:style w:type="paragraph" w:customStyle="1" w:styleId="B08D4F3E32114159B749C677447EBEF5">
    <w:name w:val="B08D4F3E32114159B749C677447EBEF5"/>
  </w:style>
  <w:style w:type="paragraph" w:customStyle="1" w:styleId="9A48640F882A42F58BFF104454580730">
    <w:name w:val="9A48640F882A42F58BFF104454580730"/>
  </w:style>
  <w:style w:type="paragraph" w:customStyle="1" w:styleId="C1A2F6D8758C4933BD31CC550393BBEF">
    <w:name w:val="C1A2F6D8758C4933BD31CC550393BBEF"/>
  </w:style>
  <w:style w:type="paragraph" w:customStyle="1" w:styleId="576F58F3CE0E44FF9F1BDBFA40C0D568">
    <w:name w:val="576F58F3CE0E44FF9F1BDBFA40C0D568"/>
  </w:style>
  <w:style w:type="paragraph" w:customStyle="1" w:styleId="DABA52AB55A14FD0A9F2E484FD647EBA">
    <w:name w:val="DABA52AB55A14FD0A9F2E484FD647EBA"/>
  </w:style>
  <w:style w:type="paragraph" w:customStyle="1" w:styleId="4DC52B01103E46DE865783B9D78541EF">
    <w:name w:val="4DC52B01103E46DE865783B9D78541EF"/>
  </w:style>
  <w:style w:type="paragraph" w:customStyle="1" w:styleId="068C97DF21B44488A757D8ADA9F3E00E">
    <w:name w:val="068C97DF21B44488A757D8ADA9F3E00E"/>
    <w:rsid w:val="00331E22"/>
  </w:style>
  <w:style w:type="paragraph" w:customStyle="1" w:styleId="E444BB739066411EB0AA3E4A5515929F">
    <w:name w:val="E444BB739066411EB0AA3E4A5515929F"/>
    <w:rsid w:val="00331E22"/>
  </w:style>
  <w:style w:type="paragraph" w:customStyle="1" w:styleId="326360BA4F4B48D0B7854C1C0EA30679">
    <w:name w:val="326360BA4F4B48D0B7854C1C0EA30679"/>
    <w:rsid w:val="00331E22"/>
  </w:style>
  <w:style w:type="paragraph" w:customStyle="1" w:styleId="86C2147F5E654F9189A649647460D062">
    <w:name w:val="86C2147F5E654F9189A649647460D062"/>
    <w:rsid w:val="000768B5"/>
  </w:style>
  <w:style w:type="paragraph" w:customStyle="1" w:styleId="57E5634E2BAE45E2978F59C63E1F7F17">
    <w:name w:val="57E5634E2BAE45E2978F59C63E1F7F17"/>
    <w:rsid w:val="000768B5"/>
  </w:style>
  <w:style w:type="paragraph" w:customStyle="1" w:styleId="A6DE6AECCCB64E8F92023F059626C6C7">
    <w:name w:val="A6DE6AECCCB64E8F92023F059626C6C7"/>
    <w:rsid w:val="000768B5"/>
  </w:style>
  <w:style w:type="paragraph" w:customStyle="1" w:styleId="B0591DD1C1814E3EA6F997CD321E380B">
    <w:name w:val="B0591DD1C1814E3EA6F997CD321E380B"/>
    <w:rsid w:val="000768B5"/>
  </w:style>
  <w:style w:type="paragraph" w:customStyle="1" w:styleId="3DC99A92AEA64E39BCDCA08249621C74">
    <w:name w:val="3DC99A92AEA64E39BCDCA08249621C74"/>
    <w:rsid w:val="000768B5"/>
  </w:style>
  <w:style w:type="paragraph" w:customStyle="1" w:styleId="7284B71F8841496F91CF395775C619FF">
    <w:name w:val="7284B71F8841496F91CF395775C619FF"/>
    <w:rsid w:val="000768B5"/>
  </w:style>
  <w:style w:type="paragraph" w:customStyle="1" w:styleId="478316FC6D004A7A9B6F48D2321AF625">
    <w:name w:val="478316FC6D004A7A9B6F48D2321AF625"/>
    <w:rsid w:val="000768B5"/>
  </w:style>
  <w:style w:type="paragraph" w:customStyle="1" w:styleId="A1B7282007FD4200B2BFD9F1EB532AF2">
    <w:name w:val="A1B7282007FD4200B2BFD9F1EB532AF2"/>
    <w:rsid w:val="000768B5"/>
  </w:style>
  <w:style w:type="paragraph" w:customStyle="1" w:styleId="F97DF9155A3D4289B401F96BF31B84F2">
    <w:name w:val="F97DF9155A3D4289B401F96BF31B84F2"/>
    <w:rsid w:val="000768B5"/>
  </w:style>
  <w:style w:type="paragraph" w:customStyle="1" w:styleId="BA72EAC7048446988B25CB81467B44C0">
    <w:name w:val="BA72EAC7048446988B25CB81467B44C0"/>
    <w:rsid w:val="000768B5"/>
  </w:style>
  <w:style w:type="paragraph" w:customStyle="1" w:styleId="71376CAB065445C4BD4817925363BD32">
    <w:name w:val="71376CAB065445C4BD4817925363BD32"/>
    <w:rsid w:val="000768B5"/>
  </w:style>
  <w:style w:type="paragraph" w:customStyle="1" w:styleId="4B6CA2E1F77D4B2F93DF1FC7C130F617">
    <w:name w:val="4B6CA2E1F77D4B2F93DF1FC7C130F617"/>
    <w:rsid w:val="000768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github.com/Axedentist</CompanyAddress>
  <CompanyPhone>(360) 936-4448</CompanyPhone>
  <CompanyFax>linkedin.com/in/chase-fenn/</CompanyFax>
  <CompanyEmail>Chase.J.Fenn@gmail.com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7261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Management Information Systems</dc:subject>
  <dc:creator>Chase Fenn</dc:creator>
  <cp:keywords/>
  <dc:description/>
  <cp:lastModifiedBy>Fenn, Chase James</cp:lastModifiedBy>
  <cp:revision>9</cp:revision>
  <dcterms:created xsi:type="dcterms:W3CDTF">2019-04-07T19:28:00Z</dcterms:created>
  <dcterms:modified xsi:type="dcterms:W3CDTF">2019-09-05T04:44:00Z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